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D95" w:rsidRPr="00F51D95" w:rsidRDefault="00F51D95" w:rsidP="00F51D95"/>
    <w:p w:rsidR="00F51D95" w:rsidRPr="00F51D95" w:rsidRDefault="00F51D95" w:rsidP="00F51D95"/>
    <w:p w:rsidR="00F51D95" w:rsidRPr="00F51D95" w:rsidRDefault="00F51D95" w:rsidP="00F51D95">
      <w:bookmarkStart w:id="0" w:name="_GoBack"/>
      <w:bookmarkEnd w:id="0"/>
    </w:p>
    <w:p w:rsidR="00F51D95" w:rsidRPr="00F51D95" w:rsidRDefault="00126B9A" w:rsidP="00F51D9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968FBD" wp14:editId="7D1547A8">
                <wp:simplePos x="0" y="0"/>
                <wp:positionH relativeFrom="column">
                  <wp:posOffset>5429250</wp:posOffset>
                </wp:positionH>
                <wp:positionV relativeFrom="paragraph">
                  <wp:posOffset>40640</wp:posOffset>
                </wp:positionV>
                <wp:extent cx="1438275" cy="340995"/>
                <wp:effectExtent l="0" t="0" r="0" b="190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3951" w:rsidRPr="00126B9A" w:rsidRDefault="00B827BA" w:rsidP="00F51D9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&lt;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</w:rPr>
                                <w:alias w:val="Mes"/>
                                <w:tag w:val="Mes"/>
                                <w:id w:val="-2127991766"/>
                              </w:sdtPr>
                              <w:sdtEndPr/>
                              <w:sdtContent>
                                <w:r w:rsidR="007B42CF">
                                  <w:rPr>
                                    <w:rFonts w:ascii="Arial" w:hAnsi="Arial" w:cs="Arial"/>
                                    <w:color w:val="000000" w:themeColor="text1"/>
                                    <w:sz w:val="20"/>
                                  </w:rPr>
                                  <w:t>PRUEBA</w:t>
                                </w:r>
                                <w:r w:rsidR="00DD2798">
                                  <w:rPr>
                                    <w:rFonts w:ascii="Arial" w:hAnsi="Arial" w:cs="Arial"/>
                                    <w:color w:val="000000" w:themeColor="text1"/>
                                    <w:sz w:val="20"/>
                                  </w:rPr>
                                  <w:t>&gt;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68FBD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6" type="#_x0000_t202" style="position:absolute;margin-left:427.5pt;margin-top:3.2pt;width:113.25pt;height:26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" filled="f" stroked="f" strokeweight=".5pt">
                <v:textbox>
                  <w:txbxContent>
                    <w:p w:rsidR="009B3951" w:rsidRPr="00126B9A" w:rsidRDefault="00B827BA" w:rsidP="00F51D9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&lt;</w:t>
                      </w:r>
                      <w:sdt>
                        <w:sdtPr>
                          <w:rPr>
                            <w:rFonts w:ascii="Arial" w:hAnsi="Arial" w:cs="Arial"/>
                            <w:color w:val="000000" w:themeColor="text1"/>
                            <w:sz w:val="20"/>
                          </w:rPr>
                          <w:alias w:val="Mes"/>
                          <w:tag w:val="Mes"/>
                          <w:id w:val="-2127991766"/>
                        </w:sdtPr>
                        <w:sdtEndPr/>
                        <w:sdtContent>
                          <w:r w:rsidR="007B42CF">
                            <w:rPr>
                              <w:rFonts w:ascii="Arial" w:hAnsi="Arial" w:cs="Arial"/>
                              <w:color w:val="000000" w:themeColor="text1"/>
                              <w:sz w:val="20"/>
                            </w:rPr>
                            <w:t>PRUEBA</w:t>
                          </w:r>
                          <w:r w:rsidR="00DD2798">
                            <w:rPr>
                              <w:rFonts w:ascii="Arial" w:hAnsi="Arial" w:cs="Arial"/>
                              <w:color w:val="000000" w:themeColor="text1"/>
                              <w:sz w:val="20"/>
                            </w:rPr>
                            <w:t>&gt;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C45C22" wp14:editId="120F2D91">
                <wp:simplePos x="0" y="0"/>
                <wp:positionH relativeFrom="column">
                  <wp:posOffset>4591050</wp:posOffset>
                </wp:positionH>
                <wp:positionV relativeFrom="paragraph">
                  <wp:posOffset>40640</wp:posOffset>
                </wp:positionV>
                <wp:extent cx="600075" cy="340995"/>
                <wp:effectExtent l="0" t="0" r="0" b="190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alias w:val="Dia"/>
                              <w:tag w:val="Dia"/>
                              <w:id w:val="1738274398"/>
                              <w:lock w:val="sdtLocked"/>
                            </w:sdtPr>
                            <w:sdtEndPr>
                              <w:rPr>
                                <w:sz w:val="18"/>
                              </w:rPr>
                            </w:sdtEndPr>
                            <w:sdtContent>
                              <w:p w:rsidR="009B3951" w:rsidRPr="00126B9A" w:rsidRDefault="009B3951" w:rsidP="00B1273C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0"/>
                                  </w:rPr>
                                  <w:t>14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45C22" id="Cuadro de texto 12" o:spid="_x0000_s1027" type="#_x0000_t202" style="position:absolute;margin-left:361.5pt;margin-top:3.2pt;width:47.25pt;height:2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" filled="f" stroked="f" strokeweight=".5pt">
                <v:textbox>
                  <w:txbxContent>
                    <w:sdt>
                      <w:sdtPr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alias w:val="Dia"/>
                        <w:tag w:val="Dia"/>
                        <w:id w:val="1738274398"/>
                        <w:lock w:val="sdtLocked"/>
                      </w:sdtPr>
                      <w:sdtEndPr>
                        <w:rPr>
                          <w:sz w:val="18"/>
                        </w:rPr>
                      </w:sdtEndPr>
                      <w:sdtContent>
                        <w:p w:rsidR="009B3951" w:rsidRPr="00126B9A" w:rsidRDefault="009B3951" w:rsidP="00B1273C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0"/>
                            </w:rPr>
                            <w:t>14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A6C610" wp14:editId="46090BA2">
                <wp:simplePos x="0" y="0"/>
                <wp:positionH relativeFrom="column">
                  <wp:posOffset>1819275</wp:posOffset>
                </wp:positionH>
                <wp:positionV relativeFrom="paragraph">
                  <wp:posOffset>288290</wp:posOffset>
                </wp:positionV>
                <wp:extent cx="742950" cy="340995"/>
                <wp:effectExtent l="0" t="0" r="0" b="190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3951" w:rsidRPr="00126B9A" w:rsidRDefault="00865D54" w:rsidP="00F51D9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</w:rPr>
                                <w:alias w:val="Año"/>
                                <w:tag w:val="Año"/>
                                <w:id w:val="-593169135"/>
                                <w:lock w:val="sdtLocked"/>
                              </w:sdtPr>
                              <w:sdtEndPr/>
                              <w:sdtContent>
                                <w:r w:rsidR="009B3951">
                                  <w:rPr>
                                    <w:rFonts w:ascii="Arial" w:hAnsi="Arial" w:cs="Arial"/>
                                    <w:color w:val="000000" w:themeColor="text1"/>
                                    <w:sz w:val="20"/>
                                  </w:rPr>
                                  <w:t>2021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6C610" id="Cuadro de texto 20" o:spid="_x0000_s1028" type="#_x0000_t202" style="position:absolute;margin-left:143.25pt;margin-top:22.7pt;width:58.5pt;height:26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" filled="f" stroked="f" strokeweight=".5pt">
                <v:textbox>
                  <w:txbxContent>
                    <w:p w:rsidR="009B3951" w:rsidRPr="00126B9A" w:rsidRDefault="009B3951" w:rsidP="00F51D9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000000" w:themeColor="text1"/>
                            <w:sz w:val="20"/>
                          </w:rPr>
                          <w:alias w:val="Año"/>
                          <w:tag w:val="Año"/>
                          <w:id w:val="-593169135"/>
                          <w:lock w:val="sdtLocked"/>
                        </w:sdtPr>
                        <w:sdtContent>
                          <w:r>
                            <w:rPr>
                              <w:rFonts w:ascii="Arial" w:hAnsi="Arial" w:cs="Arial"/>
                              <w:color w:val="000000" w:themeColor="text1"/>
                              <w:sz w:val="20"/>
                            </w:rPr>
                            <w:t>2021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</w:p>
    <w:p w:rsidR="00F51D95" w:rsidRPr="00F51D95" w:rsidRDefault="00126B9A" w:rsidP="00F51D9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E3FAEF" wp14:editId="5E1E8C52">
                <wp:simplePos x="0" y="0"/>
                <wp:positionH relativeFrom="column">
                  <wp:posOffset>2628900</wp:posOffset>
                </wp:positionH>
                <wp:positionV relativeFrom="paragraph">
                  <wp:posOffset>259715</wp:posOffset>
                </wp:positionV>
                <wp:extent cx="4210050" cy="34099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3951" w:rsidRPr="00126B9A" w:rsidRDefault="00865D54" w:rsidP="00F51D9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</w:rPr>
                                <w:alias w:val="El Sr Don"/>
                                <w:tag w:val="El Sr Don"/>
                                <w:id w:val="-35665836"/>
                                <w:lock w:val="sdtLocked"/>
                              </w:sdtPr>
                              <w:sdtEndPr>
                                <w:rPr>
                                  <w:sz w:val="22"/>
                                </w:rPr>
                              </w:sdtEndPr>
                              <w:sdtContent>
                                <w:r w:rsidR="009B3951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MIGUEL ANGEL ALVAREZ ALCALA</w:t>
                                </w:r>
                              </w:sdtContent>
                            </w:sdt>
                            <w:r w:rsidR="009B395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3FAEF" id="Cuadro de texto 21" o:spid="_x0000_s1029" type="#_x0000_t202" style="position:absolute;margin-left:207pt;margin-top:20.45pt;width:331.5pt;height:26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" filled="f" stroked="f" strokeweight=".5pt">
                <v:textbox>
                  <w:txbxContent>
                    <w:p w:rsidR="009B3951" w:rsidRPr="00126B9A" w:rsidRDefault="009B3951" w:rsidP="00F51D9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000000" w:themeColor="text1"/>
                            <w:sz w:val="20"/>
                          </w:rPr>
                          <w:alias w:val="El Sr Don"/>
                          <w:tag w:val="El Sr Don"/>
                          <w:id w:val="-35665836"/>
                          <w:lock w:val="sdtLocked"/>
                        </w:sdtPr>
                        <w:sdtEndPr>
                          <w:rPr>
                            <w:sz w:val="22"/>
                          </w:rPr>
                        </w:sdtEndPr>
                        <w:sdtContent>
                          <w:r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MIGUEL ANGEL ALVAREZ ALCALA</w:t>
                          </w:r>
                        </w:sdtContent>
                      </w:sdt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51D95" w:rsidRPr="00F51D95" w:rsidRDefault="00F51D95" w:rsidP="00F51D9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670822" wp14:editId="5CAFAEA8">
                <wp:simplePos x="0" y="0"/>
                <wp:positionH relativeFrom="column">
                  <wp:posOffset>2809875</wp:posOffset>
                </wp:positionH>
                <wp:positionV relativeFrom="paragraph">
                  <wp:posOffset>240665</wp:posOffset>
                </wp:positionV>
                <wp:extent cx="4048125" cy="3409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alias w:val="La Sra. Doña"/>
                              <w:tag w:val="La Sra. Doña"/>
                              <w:id w:val="-259293895"/>
                              <w:lock w:val="sdtLocked"/>
                            </w:sdtPr>
                            <w:sdtEnd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sdtEndPr>
                            <w:sdtContent>
                              <w:p w:rsidR="009B3951" w:rsidRPr="00367B16" w:rsidRDefault="009B3951" w:rsidP="00F51D9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JANETH GUADALUPE GOMEZ TAFOLLA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70822" id="Cuadro de texto 22" o:spid="_x0000_s1030" type="#_x0000_t202" style="position:absolute;margin-left:221.25pt;margin-top:18.95pt;width:318.75pt;height:26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" filled="f" stroked="f" strokeweight=".5pt">
                <v:textbox>
                  <w:txbxContent>
                    <w:sdt>
                      <w:sdtPr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alias w:val="La Sra. Doña"/>
                        <w:tag w:val="La Sra. Doña"/>
                        <w:id w:val="-259293895"/>
                        <w:lock w:val="sdtLocked"/>
                      </w:sdtPr>
                      <w:sdtEnd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sdtEndPr>
                      <w:sdtContent>
                        <w:p w:rsidR="009B3951" w:rsidRPr="00367B16" w:rsidRDefault="009B3951" w:rsidP="00F51D9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JANETH GUADALUPE GOMEZ TAFOLLA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F51D95" w:rsidRPr="00F51D95" w:rsidRDefault="00126B9A" w:rsidP="00F51D9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670822" wp14:editId="5CAFAEA8">
                <wp:simplePos x="0" y="0"/>
                <wp:positionH relativeFrom="column">
                  <wp:posOffset>2628900</wp:posOffset>
                </wp:positionH>
                <wp:positionV relativeFrom="paragraph">
                  <wp:posOffset>221615</wp:posOffset>
                </wp:positionV>
                <wp:extent cx="4276725" cy="71437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725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alias w:val="Fueron testigos"/>
                              <w:tag w:val="Fueron testigos"/>
                              <w:id w:val="-2125836430"/>
                              <w:lock w:val="sdtLocked"/>
                            </w:sdtPr>
                            <w:sdtEndPr/>
                            <w:sdtContent>
                              <w:p w:rsidR="009B3951" w:rsidRPr="00367B16" w:rsidRDefault="009B3951" w:rsidP="00895FD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MIGUEL ANGEL SERVIN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70822" id="Cuadro de texto 23" o:spid="_x0000_s1031" type="#_x0000_t202" style="position:absolute;margin-left:207pt;margin-top:17.45pt;width:336.75pt;height:5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" filled="f" stroked="f" strokeweight=".5pt">
                <v:textbox>
                  <w:txbxContent>
                    <w:sdt>
                      <w:sdtP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alias w:val="Fueron testigos"/>
                        <w:tag w:val="Fueron testigos"/>
                        <w:id w:val="-2125836430"/>
                        <w:lock w:val="sdtLocked"/>
                      </w:sdtPr>
                      <w:sdtContent>
                        <w:p w:rsidR="009B3951" w:rsidRPr="00367B16" w:rsidRDefault="009B3951" w:rsidP="00895FD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MIGUEL ANGEL SERVIN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F51D95" w:rsidRPr="00F51D95" w:rsidRDefault="00BF638C" w:rsidP="00F51D95">
      <w:r>
        <w:rPr>
          <w:noProof/>
          <w:lang w:eastAsia="es-MX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3800475</wp:posOffset>
            </wp:positionH>
            <wp:positionV relativeFrom="paragraph">
              <wp:posOffset>284480</wp:posOffset>
            </wp:positionV>
            <wp:extent cx="2095500" cy="1947069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4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D9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F84478" wp14:editId="18679C9E">
                <wp:simplePos x="0" y="0"/>
                <wp:positionH relativeFrom="column">
                  <wp:posOffset>1685925</wp:posOffset>
                </wp:positionH>
                <wp:positionV relativeFrom="paragraph">
                  <wp:posOffset>222250</wp:posOffset>
                </wp:positionV>
                <wp:extent cx="5181600" cy="340995"/>
                <wp:effectExtent l="0" t="0" r="0" b="190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3951" w:rsidRPr="00126B9A" w:rsidRDefault="00865D54" w:rsidP="00F51D9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</w:rPr>
                                <w:alias w:val="Fueron testigos"/>
                                <w:tag w:val="Fueron testigos"/>
                                <w:id w:val="1186789808"/>
                                <w:lock w:val="sdtLocked"/>
                              </w:sdtPr>
                              <w:sdtEndPr/>
                              <w:sdtContent>
                                <w:r w:rsidR="009B3951">
                                  <w:rPr>
                                    <w:rFonts w:ascii="Arial" w:hAnsi="Arial" w:cs="Arial"/>
                                    <w:color w:val="000000" w:themeColor="text1"/>
                                    <w:sz w:val="20"/>
                                  </w:rPr>
                                  <w:t xml:space="preserve">                   </w:t>
                                </w:r>
                              </w:sdtContent>
                            </w:sdt>
                            <w:r w:rsidR="009B395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ALICIA AVILES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84478" id="Cuadro de texto 24" o:spid="_x0000_s1032" type="#_x0000_t202" style="position:absolute;margin-left:132.75pt;margin-top:17.5pt;width:408pt;height:26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" filled="f" stroked="f" strokeweight=".5pt">
                <v:textbox>
                  <w:txbxContent>
                    <w:p w:rsidR="009B3951" w:rsidRPr="00126B9A" w:rsidRDefault="009B3951" w:rsidP="00F51D9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000000" w:themeColor="text1"/>
                            <w:sz w:val="20"/>
                          </w:rPr>
                          <w:alias w:val="Fueron testigos"/>
                          <w:tag w:val="Fueron testigos"/>
                          <w:id w:val="1186789808"/>
                          <w:lock w:val="sdtLocked"/>
                        </w:sdtPr>
                        <w:sdtContent>
                          <w:r>
                            <w:rPr>
                              <w:rFonts w:ascii="Arial" w:hAnsi="Arial" w:cs="Arial"/>
                              <w:color w:val="000000" w:themeColor="text1"/>
                              <w:sz w:val="20"/>
                            </w:rPr>
                            <w:t xml:space="preserve">                   </w:t>
                          </w:r>
                        </w:sdtContent>
                      </w:sdt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ALICIA AVILES</w:t>
                      </w:r>
                    </w:p>
                  </w:txbxContent>
                </v:textbox>
              </v:shape>
            </w:pict>
          </mc:Fallback>
        </mc:AlternateContent>
      </w:r>
    </w:p>
    <w:p w:rsidR="00F51D95" w:rsidRPr="00F51D95" w:rsidRDefault="00F51D95" w:rsidP="00F51D95"/>
    <w:p w:rsidR="00F51D95" w:rsidRPr="00F51D95" w:rsidRDefault="00126B9A" w:rsidP="00F51D9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25D33D" wp14:editId="2625A7D9">
                <wp:simplePos x="0" y="0"/>
                <wp:positionH relativeFrom="column">
                  <wp:posOffset>3609975</wp:posOffset>
                </wp:positionH>
                <wp:positionV relativeFrom="paragraph">
                  <wp:posOffset>69850</wp:posOffset>
                </wp:positionV>
                <wp:extent cx="485775" cy="340995"/>
                <wp:effectExtent l="0" t="0" r="0" b="190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FF0000"/>
                              </w:rPr>
                              <w:alias w:val="Dia"/>
                              <w:tag w:val="Dia"/>
                              <w:id w:val="212168990"/>
                              <w:lock w:val="sdtLocked"/>
                            </w:sdtPr>
                            <w:sdtEnd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sdtEndPr>
                            <w:sdtContent>
                              <w:p w:rsidR="009B3951" w:rsidRPr="00772091" w:rsidRDefault="009B3951" w:rsidP="00D8103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0"/>
                                  </w:rPr>
                                  <w:t>14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5D33D" id="Cuadro de texto 26" o:spid="_x0000_s1033" type="#_x0000_t202" style="position:absolute;margin-left:284.25pt;margin-top:5.5pt;width:38.25pt;height:26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" filled="f" stroked="f" strokeweight=".5pt">
                <v:textbox>
                  <w:txbxContent>
                    <w:sdt>
                      <w:sdtPr>
                        <w:rPr>
                          <w:color w:val="FF0000"/>
                        </w:rPr>
                        <w:alias w:val="Dia"/>
                        <w:tag w:val="Dia"/>
                        <w:id w:val="212168990"/>
                        <w:lock w:val="sdtLocked"/>
                      </w:sdtPr>
                      <w:sdtEndPr>
                        <w:rPr>
                          <w:rFonts w:ascii="Arial" w:hAnsi="Arial" w:cs="Arial"/>
                          <w:color w:val="000000" w:themeColor="text1"/>
                        </w:rPr>
                      </w:sdtEndPr>
                      <w:sdtContent>
                        <w:p w:rsidR="009B3951" w:rsidRPr="00772091" w:rsidRDefault="009B3951" w:rsidP="00D8103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0"/>
                            </w:rPr>
                            <w:t>14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406A22" wp14:editId="61346341">
                <wp:simplePos x="0" y="0"/>
                <wp:positionH relativeFrom="column">
                  <wp:posOffset>4305300</wp:posOffset>
                </wp:positionH>
                <wp:positionV relativeFrom="paragraph">
                  <wp:posOffset>88900</wp:posOffset>
                </wp:positionV>
                <wp:extent cx="1590675" cy="340995"/>
                <wp:effectExtent l="0" t="0" r="0" b="190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3951" w:rsidRPr="00126B9A" w:rsidRDefault="00865D54" w:rsidP="00D8103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</w:rPr>
                                <w:alias w:val="Mes"/>
                                <w:tag w:val="Mes"/>
                                <w:id w:val="-418332532"/>
                                <w:lock w:val="sdtLocked"/>
                              </w:sdtPr>
                              <w:sdtEndPr/>
                              <w:sdtContent>
                                <w:r w:rsidR="009B3951">
                                  <w:rPr>
                                    <w:rFonts w:ascii="Arial" w:hAnsi="Arial" w:cs="Arial"/>
                                    <w:color w:val="000000" w:themeColor="text1"/>
                                    <w:sz w:val="20"/>
                                  </w:rPr>
                                  <w:t>FEBRERO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06A22" id="Cuadro de texto 27" o:spid="_x0000_s1034" type="#_x0000_t202" style="position:absolute;margin-left:339pt;margin-top:7pt;width:125.25pt;height:26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" filled="f" stroked="f" strokeweight=".5pt">
                <v:textbox>
                  <w:txbxContent>
                    <w:p w:rsidR="009B3951" w:rsidRPr="00126B9A" w:rsidRDefault="009B3951" w:rsidP="00D8103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000000" w:themeColor="text1"/>
                            <w:sz w:val="20"/>
                          </w:rPr>
                          <w:alias w:val="Mes"/>
                          <w:tag w:val="Mes"/>
                          <w:id w:val="-418332532"/>
                          <w:lock w:val="sdtLocked"/>
                        </w:sdtPr>
                        <w:sdtContent>
                          <w:r>
                            <w:rPr>
                              <w:rFonts w:ascii="Arial" w:hAnsi="Arial" w:cs="Arial"/>
                              <w:color w:val="000000" w:themeColor="text1"/>
                              <w:sz w:val="20"/>
                            </w:rPr>
                            <w:t>FEBRERO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F9A15C" wp14:editId="68B01B77">
                <wp:simplePos x="0" y="0"/>
                <wp:positionH relativeFrom="column">
                  <wp:posOffset>6133465</wp:posOffset>
                </wp:positionH>
                <wp:positionV relativeFrom="paragraph">
                  <wp:posOffset>88900</wp:posOffset>
                </wp:positionV>
                <wp:extent cx="771525" cy="340995"/>
                <wp:effectExtent l="0" t="0" r="0" b="190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alias w:val="Año"/>
                              <w:tag w:val="Año"/>
                              <w:id w:val="2106060327"/>
                              <w:lock w:val="sdtLocked"/>
                            </w:sdtPr>
                            <w:sdtEndPr/>
                            <w:sdtContent>
                              <w:p w:rsidR="009B3951" w:rsidRPr="00126B9A" w:rsidRDefault="009B3951" w:rsidP="00D8103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</w:rPr>
                                  <w:t>2021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9A15C" id="Cuadro de texto 28" o:spid="_x0000_s1035" type="#_x0000_t202" style="position:absolute;margin-left:482.95pt;margin-top:7pt;width:60.75pt;height:26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" filled="f" stroked="f" strokeweight=".5pt">
                <v:textbox>
                  <w:txbxContent>
                    <w:sdt>
                      <w:sdtPr>
                        <w:rPr>
                          <w:rFonts w:ascii="Arial" w:hAnsi="Arial" w:cs="Arial"/>
                          <w:color w:val="000000" w:themeColor="text1"/>
                        </w:rPr>
                        <w:alias w:val="Año"/>
                        <w:tag w:val="Año"/>
                        <w:id w:val="2106060327"/>
                        <w:lock w:val="sdtLocked"/>
                      </w:sdtPr>
                      <w:sdtContent>
                        <w:p w:rsidR="009B3951" w:rsidRPr="00126B9A" w:rsidRDefault="009B3951" w:rsidP="00D8103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</w:rPr>
                            <w:t>2021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DBF1A4" wp14:editId="28D212D8">
                <wp:simplePos x="0" y="0"/>
                <wp:positionH relativeFrom="column">
                  <wp:posOffset>704215</wp:posOffset>
                </wp:positionH>
                <wp:positionV relativeFrom="paragraph">
                  <wp:posOffset>127000</wp:posOffset>
                </wp:positionV>
                <wp:extent cx="676275" cy="340995"/>
                <wp:effectExtent l="0" t="0" r="0" b="190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alias w:val="Libro"/>
                              <w:tag w:val="Libro"/>
                              <w:id w:val="-587077515"/>
                              <w:lock w:val="sdtLocked"/>
                            </w:sdtPr>
                            <w:sdtEndPr/>
                            <w:sdtContent>
                              <w:p w:rsidR="009B3951" w:rsidRPr="00126B9A" w:rsidRDefault="009B3951" w:rsidP="00126B9A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0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BF1A4" id="Cuadro de texto 29" o:spid="_x0000_s1036" type="#_x0000_t202" style="position:absolute;margin-left:55.45pt;margin-top:10pt;width:53.25pt;height:26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" filled="f" stroked="f" strokeweight=".5pt">
                <v:textbox>
                  <w:txbxContent>
                    <w:sdt>
                      <w:sdtPr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alias w:val="Libro"/>
                        <w:tag w:val="Libro"/>
                        <w:id w:val="-587077515"/>
                        <w:lock w:val="sdtLocked"/>
                      </w:sdtPr>
                      <w:sdtContent>
                        <w:p w:rsidR="009B3951" w:rsidRPr="00126B9A" w:rsidRDefault="009B3951" w:rsidP="00126B9A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0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F51D95" w:rsidRPr="00F51D95" w:rsidRDefault="00126B9A" w:rsidP="00F51D9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DBF1A4" wp14:editId="28D212D8">
                <wp:simplePos x="0" y="0"/>
                <wp:positionH relativeFrom="column">
                  <wp:posOffset>723900</wp:posOffset>
                </wp:positionH>
                <wp:positionV relativeFrom="paragraph">
                  <wp:posOffset>117475</wp:posOffset>
                </wp:positionV>
                <wp:extent cx="771525" cy="340995"/>
                <wp:effectExtent l="0" t="0" r="0" b="190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alias w:val="Foja"/>
                              <w:tag w:val="Foja"/>
                              <w:id w:val="-822123289"/>
                              <w:lock w:val="sdtLocked"/>
                            </w:sdtPr>
                            <w:sdtEndPr/>
                            <w:sdtContent>
                              <w:p w:rsidR="009B3951" w:rsidRPr="00126B9A" w:rsidRDefault="009B3951" w:rsidP="00126B9A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0"/>
                                  </w:rPr>
                                  <w:t>010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BF1A4" id="Cuadro de texto 30" o:spid="_x0000_s1037" type="#_x0000_t202" style="position:absolute;margin-left:57pt;margin-top:9.25pt;width:60.75pt;height:26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" filled="f" stroked="f" strokeweight=".5pt">
                <v:textbox>
                  <w:txbxContent>
                    <w:sdt>
                      <w:sdtPr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alias w:val="Foja"/>
                        <w:tag w:val="Foja"/>
                        <w:id w:val="-822123289"/>
                        <w:lock w:val="sdtLocked"/>
                      </w:sdtPr>
                      <w:sdtContent>
                        <w:p w:rsidR="009B3951" w:rsidRPr="00126B9A" w:rsidRDefault="009B3951" w:rsidP="00126B9A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0"/>
                            </w:rPr>
                            <w:t>010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F51D95" w:rsidRPr="00F51D95" w:rsidRDefault="00126B9A" w:rsidP="00F51D9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DBF1A4" wp14:editId="28D212D8">
                <wp:simplePos x="0" y="0"/>
                <wp:positionH relativeFrom="column">
                  <wp:posOffset>837565</wp:posOffset>
                </wp:positionH>
                <wp:positionV relativeFrom="paragraph">
                  <wp:posOffset>117475</wp:posOffset>
                </wp:positionV>
                <wp:extent cx="581025" cy="340995"/>
                <wp:effectExtent l="0" t="0" r="0" b="190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3951" w:rsidRPr="00126B9A" w:rsidRDefault="00865D54" w:rsidP="00182D1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</w:rPr>
                                <w:alias w:val="Partida"/>
                                <w:tag w:val="Partida"/>
                                <w:id w:val="-1573193911"/>
                                <w:lock w:val="sdtLocked"/>
                              </w:sdtPr>
                              <w:sdtEndPr/>
                              <w:sdtContent>
                                <w:r w:rsidR="009B3951">
                                  <w:rPr>
                                    <w:rFonts w:ascii="Arial" w:hAnsi="Arial" w:cs="Arial"/>
                                    <w:color w:val="000000" w:themeColor="text1"/>
                                    <w:sz w:val="20"/>
                                  </w:rPr>
                                  <w:t>26</w:t>
                                </w:r>
                              </w:sdtContent>
                            </w:sdt>
                            <w:r w:rsidR="009B395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1111111111111111111111111111111111111111111111111111111111111111111111111111111111111111111111111144444444444444444444444444444444000000000000000000000000000000000000000000000000000000000000000000000000000000000000000000000000000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BF1A4" id="Cuadro de texto 31" o:spid="_x0000_s1038" type="#_x0000_t202" style="position:absolute;margin-left:65.95pt;margin-top:9.25pt;width:45.75pt;height:26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" filled="f" stroked="f" strokeweight=".5pt">
                <v:textbox>
                  <w:txbxContent>
                    <w:p w:rsidR="009B3951" w:rsidRPr="00126B9A" w:rsidRDefault="009B3951" w:rsidP="00182D1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000000" w:themeColor="text1"/>
                            <w:sz w:val="20"/>
                          </w:rPr>
                          <w:alias w:val="Partida"/>
                          <w:tag w:val="Partida"/>
                          <w:id w:val="-1573193911"/>
                          <w:lock w:val="sdtLocked"/>
                        </w:sdtPr>
                        <w:sdtContent>
                          <w:r>
                            <w:rPr>
                              <w:rFonts w:ascii="Arial" w:hAnsi="Arial" w:cs="Arial"/>
                              <w:color w:val="000000" w:themeColor="text1"/>
                              <w:sz w:val="20"/>
                            </w:rPr>
                            <w:t>26</w:t>
                          </w:r>
                        </w:sdtContent>
                      </w:sdt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1111111111111111111111111111111111111111111111111111111111111111111111111111111111111111111111111144444444444444444444444444444444000000000000000000000000000000000000000000000000000000000000000000000000000000000000000000000000000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F51D95" w:rsidRPr="00F51D95" w:rsidRDefault="00F51D95" w:rsidP="00F51D95"/>
    <w:p w:rsidR="00F51D95" w:rsidRPr="00F51D95" w:rsidRDefault="00F51D95" w:rsidP="00F51D95"/>
    <w:p w:rsidR="00F51D95" w:rsidRPr="00F51D95" w:rsidRDefault="00F51D95" w:rsidP="00F51D95"/>
    <w:p w:rsidR="00F51D95" w:rsidRPr="00F51D95" w:rsidRDefault="00F51D95" w:rsidP="00F51D95"/>
    <w:p w:rsidR="00F51D95" w:rsidRPr="00F51D95" w:rsidRDefault="00F51D95" w:rsidP="00F51D95"/>
    <w:p w:rsidR="00F51D95" w:rsidRPr="00F51D95" w:rsidRDefault="00F51D95" w:rsidP="00F51D95"/>
    <w:p w:rsidR="00F51D95" w:rsidRPr="00F51D95" w:rsidRDefault="00F51D95" w:rsidP="00F51D95"/>
    <w:p w:rsidR="00F51D95" w:rsidRPr="00F51D95" w:rsidRDefault="00F51D95" w:rsidP="00F51D95"/>
    <w:p w:rsidR="00F51D95" w:rsidRPr="00F51D95" w:rsidRDefault="00F51D95" w:rsidP="00F51D95"/>
    <w:p w:rsidR="00F51D95" w:rsidRPr="00F51D95" w:rsidRDefault="00F51D95" w:rsidP="00F51D95"/>
    <w:p w:rsidR="00F51D95" w:rsidRDefault="00F51D95" w:rsidP="00F51D95"/>
    <w:p w:rsidR="00F51D95" w:rsidRPr="00F51D95" w:rsidRDefault="00F51D95" w:rsidP="00F51D95">
      <w:pPr>
        <w:tabs>
          <w:tab w:val="left" w:pos="2370"/>
        </w:tabs>
      </w:pPr>
      <w:r>
        <w:tab/>
      </w:r>
    </w:p>
    <w:sectPr w:rsidR="00F51D95" w:rsidRPr="00F51D95" w:rsidSect="00207FA1">
      <w:pgSz w:w="12240" w:h="15840" w:code="1"/>
      <w:pgMar w:top="567" w:right="454" w:bottom="397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89551480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Users\52144\Desktop\Libro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 "/>
    <w:activeRecord w:val="-1"/>
    <w:odso>
      <w:udl w:val="Provider=Microsoft.ACE.OLEDB.12.0;User ID=Admin;Data Source=C:\Users\52144\Desktop\Libro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2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nombre"/>
        <w:mappedName w:val="Nombre"/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7D7"/>
    <w:rsid w:val="0000286D"/>
    <w:rsid w:val="000D156D"/>
    <w:rsid w:val="00126B9A"/>
    <w:rsid w:val="00182D1E"/>
    <w:rsid w:val="001D1240"/>
    <w:rsid w:val="001F4C00"/>
    <w:rsid w:val="00202DA0"/>
    <w:rsid w:val="00207FA1"/>
    <w:rsid w:val="00253FDB"/>
    <w:rsid w:val="00267C3A"/>
    <w:rsid w:val="002C755C"/>
    <w:rsid w:val="003422BB"/>
    <w:rsid w:val="00361711"/>
    <w:rsid w:val="00367B16"/>
    <w:rsid w:val="003736E3"/>
    <w:rsid w:val="00460534"/>
    <w:rsid w:val="00734708"/>
    <w:rsid w:val="00744063"/>
    <w:rsid w:val="00772091"/>
    <w:rsid w:val="007B42CF"/>
    <w:rsid w:val="007D4E6D"/>
    <w:rsid w:val="00852870"/>
    <w:rsid w:val="00865D54"/>
    <w:rsid w:val="00895FD0"/>
    <w:rsid w:val="00941579"/>
    <w:rsid w:val="00955959"/>
    <w:rsid w:val="009756AE"/>
    <w:rsid w:val="009B3951"/>
    <w:rsid w:val="009E4190"/>
    <w:rsid w:val="00A00ACA"/>
    <w:rsid w:val="00A82727"/>
    <w:rsid w:val="00B06038"/>
    <w:rsid w:val="00B1273C"/>
    <w:rsid w:val="00B77177"/>
    <w:rsid w:val="00B827BA"/>
    <w:rsid w:val="00B860D8"/>
    <w:rsid w:val="00BF638C"/>
    <w:rsid w:val="00C05170"/>
    <w:rsid w:val="00C54D11"/>
    <w:rsid w:val="00D557D7"/>
    <w:rsid w:val="00D81036"/>
    <w:rsid w:val="00D87BFB"/>
    <w:rsid w:val="00DD1732"/>
    <w:rsid w:val="00DD18D6"/>
    <w:rsid w:val="00DD2798"/>
    <w:rsid w:val="00F15517"/>
    <w:rsid w:val="00F51D95"/>
    <w:rsid w:val="00F82D03"/>
    <w:rsid w:val="00FB6282"/>
    <w:rsid w:val="00FE28E9"/>
    <w:rsid w:val="00FE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9965"/>
  <w15:chartTrackingRefBased/>
  <w15:docId w15:val="{E1231196-D635-4E84-A057-88C1ADAB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7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7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7FA1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B127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52144\Desktop\Libro1.xlsx" TargetMode="External"/><Relationship Id="rId1" Type="http://schemas.openxmlformats.org/officeDocument/2006/relationships/attachedTemplate" Target="file:///C:\Users\52144\Downloads\BOLETA-DE-MATRIMONIO-CON-FIRMA%20(3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5D2CE-F6B5-4205-9BB8-AD649C912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BOLETA-DE-MATRIMONIO-CON-FIRMA (3).dotx</Template>
  <TotalTime>1960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52144</dc:creator>
  <cp:keywords/>
  <dc:description/>
  <cp:lastModifiedBy>Luis Eduardo Loaiza Diosdado</cp:lastModifiedBy>
  <cp:revision>17</cp:revision>
  <cp:lastPrinted>2021-02-13T20:16:00Z</cp:lastPrinted>
  <dcterms:created xsi:type="dcterms:W3CDTF">2019-07-30T15:47:00Z</dcterms:created>
  <dcterms:modified xsi:type="dcterms:W3CDTF">2021-03-14T06:41:00Z</dcterms:modified>
</cp:coreProperties>
</file>